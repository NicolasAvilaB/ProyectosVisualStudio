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78" w:rsidRDefault="00C90AD3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631DB51" wp14:editId="21B7A944">
                <wp:simplePos x="0" y="0"/>
                <wp:positionH relativeFrom="column">
                  <wp:posOffset>685800</wp:posOffset>
                </wp:positionH>
                <wp:positionV relativeFrom="paragraph">
                  <wp:posOffset>-695325</wp:posOffset>
                </wp:positionV>
                <wp:extent cx="4324350" cy="4305300"/>
                <wp:effectExtent l="76200" t="76200" r="171450" b="171450"/>
                <wp:wrapNone/>
                <wp:docPr id="1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4305300"/>
                        </a:xfrm>
                        <a:prstGeom prst="ellipse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50800" dist="38100" dir="2700000" sx="101000" sy="101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FC8A08" id="Oval 2" o:spid="_x0000_s1026" style="position:absolute;margin-left:54pt;margin-top:-54.75pt;width:340.5pt;height:33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" fillcolor="#1f497d [3202]" strokecolor="#5c83b4 [3204]" strokeweight="3pt">
                <v:shadow on="t" type="perspective" color="black" opacity="26214f" origin="-.5,-.5" offset=".74836mm,.74836mm" matrix="66191f,,,66191f"/>
              </v:oval>
            </w:pict>
          </mc:Fallback>
        </mc:AlternateContent>
      </w:r>
      <w:r w:rsidR="00C56AB8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E54C54" wp14:editId="00ADF5F5">
                <wp:simplePos x="0" y="0"/>
                <wp:positionH relativeFrom="column">
                  <wp:posOffset>923925</wp:posOffset>
                </wp:positionH>
                <wp:positionV relativeFrom="paragraph">
                  <wp:posOffset>-523875</wp:posOffset>
                </wp:positionV>
                <wp:extent cx="3714750" cy="1209675"/>
                <wp:effectExtent l="0" t="0" r="0" b="952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AB8" w:rsidRPr="000F07C6" w:rsidRDefault="00971CBD" w:rsidP="00C56AB8">
                            <w:pPr>
                              <w:pStyle w:val="FechadelCD"/>
                              <w:jc w:val="center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6"/>
                              </w:rPr>
                            </w:pPr>
                            <w:r w:rsidRPr="000F07C6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6"/>
                              </w:rPr>
                              <w:t xml:space="preserve">Examen </w:t>
                            </w:r>
                            <w:r w:rsidR="00C56AB8" w:rsidRPr="000F07C6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6"/>
                              </w:rPr>
                              <w:t>Título:</w:t>
                            </w:r>
                          </w:p>
                          <w:p w:rsidR="00E170C3" w:rsidRPr="000F07C6" w:rsidRDefault="00C56AB8">
                            <w:pPr>
                              <w:pStyle w:val="FechadelCD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</w:rPr>
                            </w:pPr>
                            <w:r w:rsidRPr="000F07C6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</w:rPr>
                              <w:t xml:space="preserve">              Programación Computacional</w:t>
                            </w:r>
                          </w:p>
                          <w:p w:rsidR="008E2FA4" w:rsidRPr="008E2FA4" w:rsidRDefault="008E2FA4">
                            <w:pPr>
                              <w:pStyle w:val="FechadelCD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C56AB8" w:rsidRPr="008E2FA4" w:rsidRDefault="00C56AB8">
                            <w:pPr>
                              <w:pStyle w:val="FechadelCD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</w:rPr>
                              <w:t xml:space="preserve">      </w:t>
                            </w:r>
                            <w:r w:rsidRPr="008E2FA4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</w:rPr>
                              <w:t>“Software Administración de Bodega”</w:t>
                            </w:r>
                          </w:p>
                          <w:p w:rsidR="00971CBD" w:rsidRPr="00971CBD" w:rsidRDefault="00971CBD">
                            <w:pPr>
                              <w:pStyle w:val="FechadelCD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54C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2.75pt;margin-top:-41.25pt;width:292.5pt;height:9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aftQIAALs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" filled="f" stroked="f">
                <v:textbox>
                  <w:txbxContent>
                    <w:p w:rsidR="00C56AB8" w:rsidRPr="000F07C6" w:rsidRDefault="00971CBD" w:rsidP="00C56AB8">
                      <w:pPr>
                        <w:pStyle w:val="FechadelCD"/>
                        <w:jc w:val="center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6"/>
                        </w:rPr>
                      </w:pPr>
                      <w:r w:rsidRPr="000F07C6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6"/>
                        </w:rPr>
                        <w:t xml:space="preserve">Examen </w:t>
                      </w:r>
                      <w:r w:rsidR="00C56AB8" w:rsidRPr="000F07C6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6"/>
                        </w:rPr>
                        <w:t>Título:</w:t>
                      </w:r>
                    </w:p>
                    <w:p w:rsidR="00E170C3" w:rsidRPr="000F07C6" w:rsidRDefault="00C56AB8">
                      <w:pPr>
                        <w:pStyle w:val="FechadelCD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</w:rPr>
                      </w:pPr>
                      <w:r w:rsidRPr="000F07C6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</w:rPr>
                        <w:t xml:space="preserve">              Programación Computacional</w:t>
                      </w:r>
                    </w:p>
                    <w:p w:rsidR="008E2FA4" w:rsidRPr="008E2FA4" w:rsidRDefault="008E2FA4">
                      <w:pPr>
                        <w:pStyle w:val="FechadelCD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</w:rPr>
                      </w:pPr>
                    </w:p>
                    <w:p w:rsidR="00C56AB8" w:rsidRPr="008E2FA4" w:rsidRDefault="00C56AB8">
                      <w:pPr>
                        <w:pStyle w:val="FechadelCD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</w:rPr>
                        <w:t xml:space="preserve">      </w:t>
                      </w:r>
                      <w:r w:rsidRPr="008E2FA4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</w:rPr>
                        <w:t>“Software Administración de Bodega”</w:t>
                      </w:r>
                    </w:p>
                    <w:p w:rsidR="00971CBD" w:rsidRPr="00971CBD" w:rsidRDefault="00971CBD">
                      <w:pPr>
                        <w:pStyle w:val="FechadelCD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B8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CC15766" wp14:editId="1042C205">
                <wp:simplePos x="0" y="0"/>
                <wp:positionH relativeFrom="column">
                  <wp:posOffset>933450</wp:posOffset>
                </wp:positionH>
                <wp:positionV relativeFrom="paragraph">
                  <wp:posOffset>-675640</wp:posOffset>
                </wp:positionV>
                <wp:extent cx="4019550" cy="4210050"/>
                <wp:effectExtent l="0" t="0" r="19050" b="19050"/>
                <wp:wrapNone/>
                <wp:docPr id="13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42100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9BC0E7" id="Oval 38" o:spid="_x0000_s1026" style="position:absolute;margin-left:73.5pt;margin-top:-53.2pt;width:316.5pt;height:331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" filled="f" strokecolor="white [3212]"/>
            </w:pict>
          </mc:Fallback>
        </mc:AlternateContent>
      </w:r>
      <w:r w:rsidR="00DF691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19F040" wp14:editId="3A22B2CF">
                <wp:simplePos x="0" y="0"/>
                <wp:positionH relativeFrom="column">
                  <wp:posOffset>752475</wp:posOffset>
                </wp:positionH>
                <wp:positionV relativeFrom="paragraph">
                  <wp:posOffset>-657860</wp:posOffset>
                </wp:positionV>
                <wp:extent cx="4200525" cy="4257675"/>
                <wp:effectExtent l="0" t="0" r="28575" b="28575"/>
                <wp:wrapNone/>
                <wp:docPr id="1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4257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5AB6A" id="Oval 37" o:spid="_x0000_s1026" style="position:absolute;margin-left:59.25pt;margin-top:-51.8pt;width:330.75pt;height:335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" filled="f" strokecolor="white [3212]" strokeweight="1.5pt"/>
            </w:pict>
          </mc:Fallback>
        </mc:AlternateContent>
      </w:r>
      <w:r w:rsidR="00DF691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823365B" wp14:editId="59E91979">
                <wp:simplePos x="0" y="0"/>
                <wp:positionH relativeFrom="column">
                  <wp:posOffset>676275</wp:posOffset>
                </wp:positionH>
                <wp:positionV relativeFrom="paragraph">
                  <wp:posOffset>-704850</wp:posOffset>
                </wp:positionV>
                <wp:extent cx="4333875" cy="4305300"/>
                <wp:effectExtent l="38100" t="57150" r="123825" b="120015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4305300"/>
                        </a:xfrm>
                        <a:prstGeom prst="ellipse">
                          <a:avLst/>
                        </a:prstGeom>
                        <a:gradFill>
                          <a:gsLst>
                            <a:gs pos="66000">
                              <a:schemeClr val="tx2">
                                <a:lumMod val="75000"/>
                              </a:schemeClr>
                            </a:gs>
                            <a:gs pos="4965">
                              <a:schemeClr val="dk2">
                                <a:tint val="100000"/>
                                <a:shade val="50000"/>
                                <a:satMod val="145000"/>
                              </a:schemeClr>
                            </a:gs>
                            <a:gs pos="51055">
                              <a:srgbClr val="255796"/>
                            </a:gs>
                            <a:gs pos="40000">
                              <a:srgbClr val="1F508E"/>
                            </a:gs>
                            <a:gs pos="28000">
                              <a:schemeClr val="dk2">
                                <a:tint val="100000"/>
                                <a:shade val="50000"/>
                                <a:satMod val="145000"/>
                              </a:schemeClr>
                            </a:gs>
                            <a:gs pos="84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12700" stA="25000" endPos="28000" dist="38100" dir="5400000" sy="-100000" rotWithShape="0"/>
                        </a:effectLst>
                        <a:ex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dk2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BF5E5" id="Oval 17" o:spid="_x0000_s1026" style="position:absolute;margin-left:53.25pt;margin-top:-55.5pt;width:341.25pt;height:33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" fillcolor="#1f497d [3202]" stroked="f">
                <v:fill color2="#40618b [2404]" angle="180" colors="0 #04316a;3254f #04316a;18350f #04316a;26214f #1f508e;33459f #255796;43254f #17375e;55050f #558ed5" focus="100%" type="gradient"/>
                <v:shadow on="t" color="black" opacity="26214f" origin="-.5,-.5" offset=".74836mm,.74836mm"/>
              </v:oval>
            </w:pict>
          </mc:Fallback>
        </mc:AlternateContent>
      </w:r>
      <w:r w:rsidR="006C470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DE7F1" wp14:editId="4687C338">
                <wp:simplePos x="0" y="0"/>
                <wp:positionH relativeFrom="column">
                  <wp:posOffset>1447800</wp:posOffset>
                </wp:positionH>
                <wp:positionV relativeFrom="paragraph">
                  <wp:posOffset>4973320</wp:posOffset>
                </wp:positionV>
                <wp:extent cx="2571750" cy="676275"/>
                <wp:effectExtent l="0" t="1270" r="0" b="0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0C3" w:rsidRDefault="00E170C3">
                            <w:pPr>
                              <w:pStyle w:val="TtulodeC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DE7F1" id="Text Box 43" o:spid="_x0000_s1027" type="#_x0000_t202" style="position:absolute;margin-left:114pt;margin-top:391.6pt;width:202.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FPuAIAAMI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" filled="f" stroked="f">
                <v:textbox>
                  <w:txbxContent>
                    <w:p w:rsidR="00E170C3" w:rsidRDefault="00E170C3">
                      <w:pPr>
                        <w:pStyle w:val="TtulodeCD"/>
                      </w:pPr>
                    </w:p>
                  </w:txbxContent>
                </v:textbox>
              </v:shape>
            </w:pict>
          </mc:Fallback>
        </mc:AlternateContent>
      </w:r>
      <w:r w:rsidR="006C470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591DCC" wp14:editId="32D90EE0">
                <wp:simplePos x="0" y="0"/>
                <wp:positionH relativeFrom="column">
                  <wp:posOffset>1447800</wp:posOffset>
                </wp:positionH>
                <wp:positionV relativeFrom="paragraph">
                  <wp:posOffset>7248525</wp:posOffset>
                </wp:positionV>
                <wp:extent cx="2571750" cy="704850"/>
                <wp:effectExtent l="0" t="0" r="0" b="0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0C3" w:rsidRDefault="00E170C3">
                            <w:pPr>
                              <w:pStyle w:val="Descripcin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91DCC" id="Text Box 44" o:spid="_x0000_s1028" type="#_x0000_t202" style="position:absolute;margin-left:114pt;margin-top:570.75pt;width:202.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Rmtw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" filled="f" stroked="f">
                <v:textbox>
                  <w:txbxContent>
                    <w:p w:rsidR="00E170C3" w:rsidRDefault="00E170C3">
                      <w:pPr>
                        <w:pStyle w:val="Descripcin1"/>
                      </w:pPr>
                    </w:p>
                  </w:txbxContent>
                </v:textbox>
              </v:shape>
            </w:pict>
          </mc:Fallback>
        </mc:AlternateContent>
      </w:r>
    </w:p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593F08" w:rsidP="00233978">
      <w:bookmarkStart w:id="0" w:name="_GoBack"/>
      <w:bookmarkEnd w:id="0"/>
      <w:r w:rsidRPr="009B01EE">
        <w:drawing>
          <wp:anchor distT="0" distB="0" distL="114300" distR="114300" simplePos="0" relativeHeight="251708416" behindDoc="0" locked="0" layoutInCell="1" allowOverlap="1" wp14:anchorId="491AACC2" wp14:editId="1F627043">
            <wp:simplePos x="0" y="0"/>
            <wp:positionH relativeFrom="column">
              <wp:posOffset>3667125</wp:posOffset>
            </wp:positionH>
            <wp:positionV relativeFrom="paragraph">
              <wp:posOffset>6985</wp:posOffset>
            </wp:positionV>
            <wp:extent cx="1057275" cy="1442720"/>
            <wp:effectExtent l="57150" t="0" r="66675" b="119380"/>
            <wp:wrapThrough wrapText="bothSides">
              <wp:wrapPolygon edited="0">
                <wp:start x="6227" y="0"/>
                <wp:lineTo x="-389" y="0"/>
                <wp:lineTo x="-1168" y="4563"/>
                <wp:lineTo x="-1168" y="13690"/>
                <wp:lineTo x="-778" y="22817"/>
                <wp:lineTo x="7784" y="23102"/>
                <wp:lineTo x="13622" y="23102"/>
                <wp:lineTo x="14789" y="22817"/>
                <wp:lineTo x="22184" y="18824"/>
                <wp:lineTo x="22573" y="13975"/>
                <wp:lineTo x="22573" y="9127"/>
                <wp:lineTo x="20627" y="4849"/>
                <wp:lineTo x="21795" y="3137"/>
                <wp:lineTo x="19070" y="856"/>
                <wp:lineTo x="15178" y="0"/>
                <wp:lineTo x="6227" y="0"/>
              </wp:wrapPolygon>
            </wp:wrapThrough>
            <wp:docPr id="4" name="Imagen 4" descr="D:\Users\Nicolas Avila Biskup\Desktop\Proyecto Titulo\Programa (Proyecto de Titulo)\ProyBodega1.1\Por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icolas Avila Biskup\Desktop\Proyecto Titulo\Programa (Proyecto de Titulo)\ProyBodega1.1\Port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63500" dir="5400000" algn="t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EE" w:rsidRPr="009B01EE">
        <w:drawing>
          <wp:anchor distT="0" distB="0" distL="114300" distR="114300" simplePos="0" relativeHeight="251707392" behindDoc="0" locked="0" layoutInCell="1" allowOverlap="1" wp14:anchorId="1E796F64" wp14:editId="33B319E2">
            <wp:simplePos x="0" y="0"/>
            <wp:positionH relativeFrom="column">
              <wp:posOffset>913765</wp:posOffset>
            </wp:positionH>
            <wp:positionV relativeFrom="paragraph">
              <wp:posOffset>7620</wp:posOffset>
            </wp:positionV>
            <wp:extent cx="1076325" cy="1426210"/>
            <wp:effectExtent l="57150" t="57150" r="66675" b="97790"/>
            <wp:wrapThrough wrapText="bothSides">
              <wp:wrapPolygon edited="0">
                <wp:start x="-765" y="-866"/>
                <wp:lineTo x="-1147" y="21350"/>
                <wp:lineTo x="1529" y="22793"/>
                <wp:lineTo x="21027" y="22793"/>
                <wp:lineTo x="22556" y="18465"/>
                <wp:lineTo x="22556" y="-866"/>
                <wp:lineTo x="-765" y="-866"/>
              </wp:wrapPolygon>
            </wp:wrapThrough>
            <wp:docPr id="3" name="Imagen 3" descr="C:\Users\Nicolas Avila B\Documents\Visual Studio 2013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 Avila B\Documents\Visual Studio 2013\Project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91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8F4C2AC" wp14:editId="60DD3CF0">
                <wp:simplePos x="0" y="0"/>
                <wp:positionH relativeFrom="column">
                  <wp:posOffset>2054860</wp:posOffset>
                </wp:positionH>
                <wp:positionV relativeFrom="paragraph">
                  <wp:posOffset>50800</wp:posOffset>
                </wp:positionV>
                <wp:extent cx="1481455" cy="1481455"/>
                <wp:effectExtent l="57150" t="57150" r="118745" b="118745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sx="101000" sy="101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34A67" w:rsidRDefault="00834A67" w:rsidP="00834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F4C2AC" id="Oval 3" o:spid="_x0000_s1029" style="position:absolute;margin-left:161.8pt;margin-top:4pt;width:116.65pt;height:116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" fillcolor="white [3212]" strokecolor="#969696" strokeweight="2.25pt">
                <v:shadow on="t" type="perspective" color="black" opacity="26214f" origin="-.5,-.5" offset=".74836mm,.74836mm" matrix="66191f,,,66191f"/>
                <v:textbox>
                  <w:txbxContent>
                    <w:p w:rsidR="00834A67" w:rsidRDefault="00834A67" w:rsidP="00834A6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1A600F" w:rsidP="00233978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906E16" wp14:editId="6BDC08CC">
                <wp:simplePos x="0" y="0"/>
                <wp:positionH relativeFrom="margin">
                  <wp:posOffset>1094740</wp:posOffset>
                </wp:positionH>
                <wp:positionV relativeFrom="paragraph">
                  <wp:posOffset>9525</wp:posOffset>
                </wp:positionV>
                <wp:extent cx="3895725" cy="1143000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CBD" w:rsidRPr="001A600F" w:rsidRDefault="001A600F">
                            <w:pPr>
                              <w:pStyle w:val="Descripcin1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 w:rsidRPr="001A600F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Nicolas Avila </w:t>
                            </w:r>
                            <w:proofErr w:type="spellStart"/>
                            <w:r w:rsidRPr="001A600F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Biskupovic</w:t>
                            </w:r>
                            <w:proofErr w:type="spellEnd"/>
                          </w:p>
                          <w:p w:rsidR="001A600F" w:rsidRPr="001A600F" w:rsidRDefault="001A600F">
                            <w:pPr>
                              <w:pStyle w:val="Descripcin1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      </w:t>
                            </w:r>
                            <w:r w:rsidRPr="001A600F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Mario Gonzales Guerrero</w:t>
                            </w:r>
                            <w:r w:rsidR="0027214D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s</w:t>
                            </w:r>
                          </w:p>
                          <w:p w:rsidR="001A600F" w:rsidRPr="001A600F" w:rsidRDefault="001A600F">
                            <w:pPr>
                              <w:pStyle w:val="Descripcin1"/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 w:rsidRPr="001A600F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           </w:t>
                            </w:r>
                            <w:r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    </w:t>
                            </w:r>
                            <w:r w:rsidRPr="001A600F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Sebastián Alvares </w:t>
                            </w:r>
                            <w:proofErr w:type="spellStart"/>
                            <w:r w:rsidRPr="001A600F">
                              <w:rPr>
                                <w:rStyle w:val="Referenciaintensa"/>
                                <w:rFonts w:ascii="Calibri" w:eastAsia="Adobe Gothic Std B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Rubilar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06E16" id="Text Box 5" o:spid="_x0000_s1030" type="#_x0000_t202" style="position:absolute;margin-left:86.2pt;margin-top:.75pt;width:306.75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" filled="f" stroked="f">
                <v:textbox>
                  <w:txbxContent>
                    <w:p w:rsidR="00971CBD" w:rsidRPr="001A600F" w:rsidRDefault="001A600F">
                      <w:pPr>
                        <w:pStyle w:val="Descripcin1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 w:rsidRPr="001A600F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Nicolas Avila </w:t>
                      </w:r>
                      <w:proofErr w:type="spellStart"/>
                      <w:r w:rsidRPr="001A600F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>Biskupovic</w:t>
                      </w:r>
                      <w:proofErr w:type="spellEnd"/>
                    </w:p>
                    <w:p w:rsidR="001A600F" w:rsidRPr="001A600F" w:rsidRDefault="001A600F">
                      <w:pPr>
                        <w:pStyle w:val="Descripcin1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      </w:t>
                      </w:r>
                      <w:r w:rsidRPr="001A600F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>Mario Gonzales Guerrero</w:t>
                      </w:r>
                      <w:r w:rsidR="0027214D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>s</w:t>
                      </w:r>
                    </w:p>
                    <w:p w:rsidR="001A600F" w:rsidRPr="001A600F" w:rsidRDefault="001A600F">
                      <w:pPr>
                        <w:pStyle w:val="Descripcin1"/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 w:rsidRPr="001A600F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           </w:t>
                      </w:r>
                      <w:r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    </w:t>
                      </w:r>
                      <w:r w:rsidRPr="001A600F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Sebastián Alvares </w:t>
                      </w:r>
                      <w:proofErr w:type="spellStart"/>
                      <w:r w:rsidRPr="001A600F">
                        <w:rPr>
                          <w:rStyle w:val="Referenciaintensa"/>
                          <w:rFonts w:ascii="Calibri" w:eastAsia="Adobe Gothic Std B" w:hAnsi="Calibri" w:cs="Calibri"/>
                          <w:color w:val="FFFFFF" w:themeColor="background1"/>
                          <w:sz w:val="32"/>
                          <w:lang w:val="es-CL"/>
                        </w:rPr>
                        <w:t>Rubilar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p w:rsidR="00233978" w:rsidRPr="00233978" w:rsidRDefault="00233978" w:rsidP="00233978"/>
    <w:sectPr w:rsidR="00233978" w:rsidRPr="00233978" w:rsidSect="00E1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886A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B9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1F24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DD4D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BD"/>
    <w:rsid w:val="000F07C6"/>
    <w:rsid w:val="001A600F"/>
    <w:rsid w:val="002132C9"/>
    <w:rsid w:val="00233978"/>
    <w:rsid w:val="0027214D"/>
    <w:rsid w:val="002B2B89"/>
    <w:rsid w:val="003F07FB"/>
    <w:rsid w:val="00416368"/>
    <w:rsid w:val="004B1A83"/>
    <w:rsid w:val="00593F08"/>
    <w:rsid w:val="006A1294"/>
    <w:rsid w:val="006C470E"/>
    <w:rsid w:val="007174B6"/>
    <w:rsid w:val="007E17EC"/>
    <w:rsid w:val="00834A67"/>
    <w:rsid w:val="008E2FA4"/>
    <w:rsid w:val="00971CBD"/>
    <w:rsid w:val="009B01EE"/>
    <w:rsid w:val="00A763CB"/>
    <w:rsid w:val="00AA664F"/>
    <w:rsid w:val="00C03428"/>
    <w:rsid w:val="00C56AB8"/>
    <w:rsid w:val="00C90AD3"/>
    <w:rsid w:val="00CA1A52"/>
    <w:rsid w:val="00D21339"/>
    <w:rsid w:val="00D551A5"/>
    <w:rsid w:val="00DF691C"/>
    <w:rsid w:val="00E1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2F59B21A-B09B-46EA-9390-32E2ABE2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C3"/>
    <w:pPr>
      <w:spacing w:after="0" w:line="240" w:lineRule="auto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E170C3"/>
    <w:pPr>
      <w:outlineLvl w:val="0"/>
    </w:pPr>
    <w:rPr>
      <w:rFonts w:asciiTheme="majorHAnsi" w:hAnsiTheme="majorHAnsi"/>
      <w:caps/>
      <w:spacing w:val="20"/>
      <w:sz w:val="3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E170C3"/>
    <w:rPr>
      <w:rFonts w:asciiTheme="majorHAnsi" w:hAnsiTheme="majorHAnsi"/>
      <w:caps/>
      <w:spacing w:val="20"/>
      <w:sz w:val="36"/>
    </w:rPr>
  </w:style>
  <w:style w:type="paragraph" w:customStyle="1" w:styleId="FechadelCD">
    <w:name w:val="Fecha del CD"/>
    <w:basedOn w:val="Normal"/>
    <w:qFormat/>
    <w:rsid w:val="00E170C3"/>
    <w:rPr>
      <w:i/>
      <w:sz w:val="20"/>
    </w:rPr>
  </w:style>
  <w:style w:type="paragraph" w:customStyle="1" w:styleId="Descripcin1">
    <w:name w:val="Descripción1"/>
    <w:basedOn w:val="Normal"/>
    <w:qFormat/>
    <w:rsid w:val="00E170C3"/>
    <w:pPr>
      <w:spacing w:line="264" w:lineRule="auto"/>
    </w:pPr>
  </w:style>
  <w:style w:type="character" w:styleId="Textodelmarcadordeposicin">
    <w:name w:val="Placeholder Text"/>
    <w:basedOn w:val="Fuentedeprrafopredeter"/>
    <w:uiPriority w:val="99"/>
    <w:semiHidden/>
    <w:rsid w:val="00E170C3"/>
    <w:rPr>
      <w:color w:val="808080"/>
    </w:rPr>
  </w:style>
  <w:style w:type="paragraph" w:customStyle="1" w:styleId="TtulodeCD">
    <w:name w:val="Título de CD"/>
    <w:basedOn w:val="Normal"/>
    <w:qFormat/>
    <w:rsid w:val="00E170C3"/>
    <w:pPr>
      <w:outlineLvl w:val="0"/>
    </w:pPr>
    <w:rPr>
      <w:rFonts w:asciiTheme="majorHAnsi" w:hAnsiTheme="majorHAnsi"/>
      <w:caps/>
      <w:spacing w:val="20"/>
      <w:sz w:val="2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E170C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E170C3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A52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971CBD"/>
    <w:rPr>
      <w:b/>
      <w:bCs/>
      <w:smallCaps/>
      <w:color w:val="5C83B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-Universo\AppData\Roaming\Microsoft\Plantillas\Car&#225;tulas%20de%20CD%20o%20DVD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D269-A446-4C71-815B-4451A61D6C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B42EC9F9-4769-4369-8B16-8503DB96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Carátulas de CD o DVD</Template>
  <TotalTime>68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CD/DVD fac be</vt:lpstr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 be</dc:title>
  <dc:subject/>
  <dc:creator>Nicolas-Universo</dc:creator>
  <cp:keywords/>
  <cp:lastModifiedBy>Nicolas Avila B</cp:lastModifiedBy>
  <cp:revision>9</cp:revision>
  <cp:lastPrinted>2015-12-02T02:03:00Z</cp:lastPrinted>
  <dcterms:created xsi:type="dcterms:W3CDTF">2017-04-11T12:01:00Z</dcterms:created>
  <dcterms:modified xsi:type="dcterms:W3CDTF">2017-04-11T13:10:00Z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